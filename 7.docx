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8" w:type="pct"/>
        <w:tblInd w:w="-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050"/>
        <w:gridCol w:w="6731"/>
      </w:tblGrid>
      <w:tr w:rsidR="00130DC3" w:rsidRPr="00906BEE" w:rsidTr="00907189">
        <w:tc>
          <w:tcPr>
            <w:tcW w:w="4050" w:type="dxa"/>
            <w:tcMar>
              <w:top w:w="504" w:type="dxa"/>
              <w:right w:w="720" w:type="dxa"/>
            </w:tcMar>
          </w:tcPr>
          <w:p w:rsidR="00130DC3" w:rsidRDefault="00907189" w:rsidP="00130DC3">
            <w:pPr>
              <w:pStyle w:val="Heading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493890302"/>
            <w:proofErr w:type="spellStart"/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Mukul</w:t>
            </w:r>
            <w:proofErr w:type="spellEnd"/>
            <w:r w:rsidR="00130DC3" w:rsidRPr="00130DC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 Gupta </w:t>
            </w:r>
            <w:r w:rsidR="00130DC3" w:rsidRPr="00130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30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30DC3" w:rsidRPr="00130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130DC3" w:rsidRPr="00130DC3" w:rsidRDefault="00130DC3" w:rsidP="00130DC3">
            <w:pPr>
              <w:pStyle w:val="Heading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8D">
              <w:rPr>
                <w:noProof/>
                <w:sz w:val="48"/>
                <w:szCs w:val="4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5B8782" wp14:editId="256A6B9B">
                      <wp:simplePos x="0" y="0"/>
                      <wp:positionH relativeFrom="page">
                        <wp:posOffset>-266700</wp:posOffset>
                      </wp:positionH>
                      <wp:positionV relativeFrom="paragraph">
                        <wp:posOffset>73660</wp:posOffset>
                      </wp:positionV>
                      <wp:extent cx="7839075" cy="190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907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      <w:pict>
                    <v:line w14:anchorId="6491CEF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21pt,5.8pt" to="596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" strokecolor="black [3213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130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</w:p>
          <w:bookmarkEnd w:id="0"/>
          <w:p w:rsidR="00130DC3" w:rsidRDefault="00130DC3" w:rsidP="005F5756">
            <w:pPr>
              <w:pStyle w:val="Heading3"/>
              <w:rPr>
                <w:rFonts w:ascii="Times New Roman" w:hAnsi="Times New Roman" w:cs="Times New Roman"/>
                <w:b/>
                <w:bCs/>
              </w:rPr>
            </w:pPr>
          </w:p>
          <w:p w:rsidR="00130DC3" w:rsidRPr="007914F1" w:rsidRDefault="00130DC3" w:rsidP="005F5756">
            <w:pPr>
              <w:pStyle w:val="Heading3"/>
            </w:pPr>
            <w:r w:rsidRPr="007E4BE6">
              <w:rPr>
                <w:rFonts w:ascii="Times New Roman" w:hAnsi="Times New Roman" w:cs="Times New Roman"/>
                <w:b/>
                <w:bCs/>
              </w:rPr>
              <w:t>EDUCATION</w:t>
            </w:r>
          </w:p>
          <w:p w:rsidR="00130DC3" w:rsidRDefault="00130DC3" w:rsidP="005F5756"/>
          <w:p w:rsidR="00130DC3" w:rsidRPr="00907189" w:rsidRDefault="00907189" w:rsidP="005F5756">
            <w:pPr>
              <w:rPr>
                <w:rFonts w:ascii="Times New Roman" w:hAnsi="Times New Roman" w:cs="Times New Roman"/>
              </w:rPr>
            </w:pPr>
            <w:r w:rsidRPr="00907189">
              <w:rPr>
                <w:rFonts w:ascii="Times New Roman" w:hAnsi="Times New Roman" w:cs="Times New Roman"/>
              </w:rPr>
              <w:t xml:space="preserve">JAYPEE UNIVERSITY </w:t>
            </w:r>
            <w:r w:rsidR="00130DC3" w:rsidRPr="00907189">
              <w:rPr>
                <w:rFonts w:ascii="Times New Roman" w:hAnsi="Times New Roman" w:cs="Times New Roman"/>
              </w:rPr>
              <w:t>OF</w:t>
            </w:r>
            <w:r w:rsidRPr="00907189">
              <w:rPr>
                <w:rFonts w:ascii="Times New Roman" w:hAnsi="Times New Roman" w:cs="Times New Roman"/>
              </w:rPr>
              <w:t xml:space="preserve"> INFORMATION </w:t>
            </w:r>
            <w:r w:rsidR="00130DC3" w:rsidRPr="00907189">
              <w:rPr>
                <w:rFonts w:ascii="Times New Roman" w:hAnsi="Times New Roman" w:cs="Times New Roman"/>
              </w:rPr>
              <w:t>TECHNOLOGY ,</w:t>
            </w:r>
            <w:r w:rsidRPr="00907189">
              <w:rPr>
                <w:rFonts w:ascii="Times New Roman" w:hAnsi="Times New Roman" w:cs="Times New Roman"/>
              </w:rPr>
              <w:t>WAKNAGHAT</w:t>
            </w:r>
          </w:p>
          <w:p w:rsidR="00130DC3" w:rsidRPr="00907189" w:rsidRDefault="00130DC3" w:rsidP="005F57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7189">
              <w:rPr>
                <w:rFonts w:ascii="Times New Roman" w:hAnsi="Times New Roman" w:cs="Times New Roman"/>
              </w:rPr>
              <w:t xml:space="preserve">B.TECH  </w:t>
            </w:r>
            <w:r w:rsidRPr="00C729AC">
              <w:rPr>
                <w:rFonts w:ascii="Times New Roman" w:hAnsi="Times New Roman" w:cs="Times New Roman"/>
              </w:rPr>
              <w:t>IN</w:t>
            </w:r>
            <w:r w:rsidRPr="00907189">
              <w:rPr>
                <w:rFonts w:ascii="Times New Roman" w:hAnsi="Times New Roman" w:cs="Times New Roman"/>
              </w:rPr>
              <w:t xml:space="preserve">  </w:t>
            </w:r>
            <w:r w:rsidR="00907189" w:rsidRPr="00C729AC">
              <w:rPr>
                <w:rFonts w:ascii="Times New Roman" w:hAnsi="Times New Roman" w:cs="Times New Roman"/>
                <w:sz w:val="16"/>
                <w:szCs w:val="16"/>
              </w:rPr>
              <w:t>ELECTRONICS AND COMMUNICATION</w:t>
            </w:r>
          </w:p>
          <w:p w:rsidR="00130DC3" w:rsidRDefault="00130DC3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7189">
              <w:rPr>
                <w:rFonts w:ascii="Times New Roman" w:hAnsi="Times New Roman" w:cs="Times New Roman"/>
                <w:sz w:val="22"/>
                <w:szCs w:val="22"/>
              </w:rPr>
              <w:t>Expected</w:t>
            </w:r>
            <w:r w:rsidR="00907189" w:rsidRPr="00907189">
              <w:rPr>
                <w:rFonts w:ascii="Times New Roman" w:hAnsi="Times New Roman" w:cs="Times New Roman"/>
                <w:sz w:val="22"/>
                <w:szCs w:val="22"/>
              </w:rPr>
              <w:t xml:space="preserve">  June</w:t>
            </w:r>
            <w:r w:rsidR="00907189">
              <w:rPr>
                <w:rFonts w:ascii="Times New Roman" w:hAnsi="Times New Roman" w:cs="Times New Roman"/>
                <w:sz w:val="22"/>
                <w:szCs w:val="22"/>
              </w:rPr>
              <w:t xml:space="preserve"> 2020 | </w:t>
            </w:r>
            <w:r w:rsidR="00907189" w:rsidRPr="00C729AC">
              <w:rPr>
                <w:rFonts w:ascii="Times New Roman" w:hAnsi="Times New Roman" w:cs="Times New Roman"/>
                <w:sz w:val="16"/>
                <w:szCs w:val="16"/>
              </w:rPr>
              <w:t>WAKNAGHAT,SOLAN</w:t>
            </w:r>
            <w:r w:rsidRPr="00C729AC">
              <w:rPr>
                <w:rFonts w:ascii="Times New Roman" w:hAnsi="Times New Roman" w:cs="Times New Roman"/>
                <w:sz w:val="16"/>
                <w:szCs w:val="16"/>
              </w:rPr>
              <w:t>,INDIA</w:t>
            </w:r>
          </w:p>
          <w:p w:rsidR="00130DC3" w:rsidRDefault="00130DC3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Junior Undergraduate</w:t>
            </w:r>
          </w:p>
          <w:p w:rsidR="00130DC3" w:rsidRPr="007E4BE6" w:rsidRDefault="00130DC3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Cum. GPA: </w:t>
            </w:r>
            <w:r w:rsidR="00502912">
              <w:rPr>
                <w:rFonts w:ascii="Times New Roman" w:hAnsi="Times New Roman" w:cs="Times New Roman"/>
                <w:sz w:val="22"/>
                <w:szCs w:val="22"/>
              </w:rPr>
              <w:t>7.7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/10</w:t>
            </w:r>
          </w:p>
          <w:p w:rsidR="00130DC3" w:rsidRDefault="00130DC3" w:rsidP="005F5756">
            <w:pPr>
              <w:pStyle w:val="Heading3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  <w:p w:rsidR="00130DC3" w:rsidRPr="00EC58D5" w:rsidRDefault="00130DC3" w:rsidP="005F5756">
            <w:pPr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EC58D5"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>COURSEWORK</w:t>
            </w:r>
          </w:p>
          <w:p w:rsidR="00130DC3" w:rsidRDefault="00130DC3" w:rsidP="005F575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C58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UNDERGRADUATE</w:t>
            </w:r>
          </w:p>
          <w:p w:rsidR="00130DC3" w:rsidRDefault="00130DC3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58D5">
              <w:rPr>
                <w:rFonts w:ascii="Times New Roman" w:hAnsi="Times New Roman" w:cs="Times New Roman"/>
                <w:sz w:val="22"/>
                <w:szCs w:val="22"/>
              </w:rPr>
              <w:t>Programming Languages</w:t>
            </w:r>
          </w:p>
          <w:p w:rsidR="00C729AC" w:rsidRDefault="00282F4A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</w:t>
            </w:r>
            <w:r w:rsidR="00C729A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744E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tructures</w:t>
            </w:r>
          </w:p>
          <w:p w:rsidR="00F744E5" w:rsidRDefault="00F744E5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Electronic Devices And Circuits</w:t>
            </w:r>
          </w:p>
          <w:p w:rsidR="00130DC3" w:rsidRDefault="00F744E5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Discrete Mathematics</w:t>
            </w:r>
          </w:p>
          <w:p w:rsidR="00F744E5" w:rsidRDefault="00F744E5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Signals And Systems</w:t>
            </w:r>
          </w:p>
          <w:p w:rsidR="00130DC3" w:rsidRDefault="00F744E5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Analogue And Digital Electronics</w:t>
            </w:r>
          </w:p>
          <w:p w:rsidR="00DC2776" w:rsidRPr="00DC2776" w:rsidRDefault="00DC2776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30DC3" w:rsidRDefault="00130DC3" w:rsidP="005F5756">
            <w:pPr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7914F1"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>SKILLS</w:t>
            </w:r>
          </w:p>
          <w:p w:rsidR="00130DC3" w:rsidRDefault="00130DC3" w:rsidP="005F575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DA6C9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Programming Languages</w:t>
            </w:r>
          </w:p>
          <w:p w:rsidR="00130DC3" w:rsidRDefault="00C729AC" w:rsidP="005F5756">
            <w:pPr>
              <w:rPr>
                <w:rFonts w:ascii="Times New Roman" w:hAnsi="Times New Roman" w:cs="Times New Roman"/>
                <w:color w:val="44546A" w:themeColor="text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2"/>
                <w:szCs w:val="22"/>
              </w:rPr>
              <w:t>C,C++</w:t>
            </w:r>
            <w:r w:rsidR="00502912">
              <w:rPr>
                <w:rFonts w:ascii="Times New Roman" w:hAnsi="Times New Roman" w:cs="Times New Roman"/>
                <w:color w:val="44546A" w:themeColor="text2"/>
                <w:sz w:val="22"/>
                <w:szCs w:val="22"/>
              </w:rPr>
              <w:t>,PYTHON</w:t>
            </w:r>
          </w:p>
          <w:p w:rsidR="00130DC3" w:rsidRPr="00DA6C9D" w:rsidRDefault="00130DC3" w:rsidP="005F575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A6C9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Scripting Languages</w:t>
            </w:r>
          </w:p>
          <w:p w:rsidR="00130DC3" w:rsidRDefault="00DC2776" w:rsidP="005F5756">
            <w:pPr>
              <w:rPr>
                <w:rFonts w:ascii="Times New Roman" w:hAnsi="Times New Roman" w:cs="Times New Roman"/>
                <w:color w:val="44546A" w:themeColor="text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2"/>
                <w:szCs w:val="22"/>
              </w:rPr>
              <w:t>HTML,CSS</w:t>
            </w:r>
          </w:p>
          <w:p w:rsidR="003E51B5" w:rsidRDefault="003E51B5" w:rsidP="003E51B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Microcontroller</w:t>
            </w:r>
            <w:r w:rsidRPr="00DA6C9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:rsidR="003E51B5" w:rsidRDefault="003E51B5" w:rsidP="003E51B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2"/>
                <w:szCs w:val="22"/>
              </w:rPr>
              <w:t>ARDUINO UNO</w:t>
            </w:r>
          </w:p>
          <w:p w:rsidR="003E51B5" w:rsidRPr="00DA6C9D" w:rsidRDefault="003E51B5" w:rsidP="003E51B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3E51B5" w:rsidRDefault="003E51B5" w:rsidP="005F5756">
            <w:pPr>
              <w:rPr>
                <w:rFonts w:ascii="Times New Roman" w:hAnsi="Times New Roman" w:cs="Times New Roman"/>
                <w:color w:val="44546A" w:themeColor="text2"/>
                <w:sz w:val="22"/>
                <w:szCs w:val="22"/>
              </w:rPr>
            </w:pPr>
          </w:p>
          <w:p w:rsidR="00EF101F" w:rsidRDefault="00EF101F" w:rsidP="005F5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:rsidR="00130DC3" w:rsidRPr="00DA6C9D" w:rsidRDefault="00130DC3" w:rsidP="005F5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:rsidR="00130DC3" w:rsidRPr="00DA6C9D" w:rsidRDefault="00130DC3" w:rsidP="005F575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:rsidR="00130DC3" w:rsidRPr="00DA6C9D" w:rsidRDefault="00130DC3" w:rsidP="005F5756">
            <w:pPr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130DC3" w:rsidRDefault="00130DC3" w:rsidP="005F5756"/>
          <w:p w:rsidR="00130DC3" w:rsidRPr="00DA1F76" w:rsidRDefault="00130DC3" w:rsidP="005F57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A1F76">
              <w:rPr>
                <w:rFonts w:ascii="Times New Roman" w:hAnsi="Times New Roman" w:cs="Times New Roman"/>
                <w:sz w:val="22"/>
                <w:szCs w:val="22"/>
              </w:rPr>
              <w:t>UnderGraduate</w:t>
            </w:r>
            <w:proofErr w:type="spellEnd"/>
            <w:r w:rsidRPr="00DA1F76">
              <w:rPr>
                <w:rFonts w:ascii="Times New Roman" w:hAnsi="Times New Roman" w:cs="Times New Roman"/>
                <w:sz w:val="22"/>
                <w:szCs w:val="22"/>
              </w:rPr>
              <w:t xml:space="preserve"> |  </w:t>
            </w:r>
            <w:hyperlink r:id="rId12" w:history="1">
              <w:r w:rsidR="00907189" w:rsidRPr="003764BF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anchalmukul@gmail.com |</w:t>
              </w:r>
            </w:hyperlink>
            <w:r w:rsidRPr="00DA1F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7189">
              <w:rPr>
                <w:rFonts w:ascii="Times New Roman" w:hAnsi="Times New Roman" w:cs="Times New Roman"/>
                <w:sz w:val="22"/>
                <w:szCs w:val="22"/>
              </w:rPr>
              <w:t>9882588818</w:t>
            </w:r>
          </w:p>
          <w:p w:rsidR="00130DC3" w:rsidRDefault="00130DC3" w:rsidP="005F5756">
            <w:pPr>
              <w:pStyle w:val="Heading4"/>
            </w:pPr>
          </w:p>
          <w:p w:rsidR="00282F4A" w:rsidRDefault="00282F4A" w:rsidP="00282F4A">
            <w:pPr>
              <w:pStyle w:val="Heading4"/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>OBJECTIVE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 xml:space="preserve"> </w:t>
            </w:r>
          </w:p>
          <w:p w:rsidR="00282F4A" w:rsidRDefault="00282F4A" w:rsidP="00282F4A">
            <w:pPr>
              <w:pStyle w:val="Heading4"/>
              <w:rPr>
                <w:rFonts w:ascii="Times New Roman" w:hAnsi="Times New Roman" w:cs="Times New Roman"/>
                <w:b/>
                <w:bCs/>
              </w:rPr>
            </w:pPr>
          </w:p>
          <w:p w:rsidR="00282F4A" w:rsidRDefault="00282F4A" w:rsidP="00282F4A">
            <w:pPr>
              <w:pStyle w:val="Heading4"/>
              <w:rPr>
                <w:rFonts w:ascii="Times New Roman" w:hAnsi="Times New Roman" w:cs="Times New Roman"/>
              </w:rPr>
            </w:pPr>
            <w:r w:rsidRPr="004C29A1">
              <w:rPr>
                <w:rFonts w:ascii="Times New Roman" w:hAnsi="Times New Roman" w:cs="Times New Roman"/>
                <w:b/>
                <w:bCs/>
              </w:rPr>
              <w:t xml:space="preserve">Short </w:t>
            </w:r>
            <w:proofErr w:type="gramStart"/>
            <w:r w:rsidRPr="004C29A1">
              <w:rPr>
                <w:rFonts w:ascii="Times New Roman" w:hAnsi="Times New Roman" w:cs="Times New Roman"/>
                <w:b/>
                <w:bCs/>
              </w:rPr>
              <w:t>Term</w:t>
            </w:r>
            <w:r w:rsidRPr="004C29A1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4C29A1">
              <w:rPr>
                <w:rFonts w:ascii="Times New Roman" w:hAnsi="Times New Roman" w:cs="Times New Roman"/>
              </w:rPr>
              <w:t xml:space="preserve">  Being a fresher, I need a good team support and platform   to implement my knowledge in the real world so that I can grow myself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4C29A1">
              <w:rPr>
                <w:rFonts w:ascii="Times New Roman" w:hAnsi="Times New Roman" w:cs="Times New Roman"/>
              </w:rPr>
              <w:t>rofessionally and individually.</w:t>
            </w:r>
          </w:p>
          <w:p w:rsidR="00282F4A" w:rsidRDefault="00282F4A" w:rsidP="00282F4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C29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Long </w:t>
            </w:r>
            <w:proofErr w:type="gramStart"/>
            <w:r w:rsidRPr="004C29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Term :</w:t>
            </w:r>
            <w:proofErr w:type="gramEnd"/>
            <w:r w:rsidRPr="004C29A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4C29A1">
              <w:rPr>
                <w:rFonts w:ascii="Times New Roman" w:hAnsi="Times New Roman" w:cs="Times New Roman"/>
                <w:sz w:val="22"/>
                <w:szCs w:val="22"/>
              </w:rPr>
              <w:t>My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long term aim is to get a job in a reputed organization like yours , where I can enhance my skills and knowledge from experienced  people and to be in respectable position in that organization in future.</w:t>
            </w:r>
          </w:p>
          <w:p w:rsidR="00282F4A" w:rsidRDefault="00282F4A" w:rsidP="00282F4A">
            <w:pPr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D455A4"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 xml:space="preserve">PROJECTS : </w:t>
            </w:r>
          </w:p>
          <w:p w:rsidR="00AF5129" w:rsidRDefault="00AF5129" w:rsidP="00282F4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:rsidR="00060895" w:rsidRDefault="00C55EEE" w:rsidP="00282F4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55E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</w:t>
            </w:r>
            <w:r w:rsidR="00060895" w:rsidRPr="0006089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060895" w:rsidRPr="00C55E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</w:t>
            </w:r>
            <w:r w:rsidR="00060895" w:rsidRPr="0006089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:rsidR="00C55EEE" w:rsidRDefault="00647E9C" w:rsidP="00647E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Remote control car using Bluetooth module</w:t>
            </w:r>
          </w:p>
          <w:p w:rsidR="00647E9C" w:rsidRDefault="00647E9C" w:rsidP="00647E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Home automation</w:t>
            </w:r>
          </w:p>
          <w:p w:rsidR="00502912" w:rsidRDefault="00502912" w:rsidP="005029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Calculator using Python</w:t>
            </w:r>
          </w:p>
          <w:p w:rsidR="00502912" w:rsidRDefault="00502912" w:rsidP="005029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Tic Tac Toe game using python</w:t>
            </w:r>
          </w:p>
          <w:p w:rsidR="007156C4" w:rsidRDefault="007156C4" w:rsidP="007156C4"/>
          <w:p w:rsidR="007156C4" w:rsidRDefault="007156C4" w:rsidP="007156C4">
            <w:pPr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7156C4"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>WORKSHOPS &amp; COURSES</w:t>
            </w:r>
          </w:p>
          <w:p w:rsidR="006424F9" w:rsidRDefault="005539AD" w:rsidP="007156C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online course </w:t>
            </w:r>
            <w:r w:rsidR="006424F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156C4" w:rsidRDefault="006424F9" w:rsidP="007156C4">
            <w:pP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="005539AD" w:rsidRPr="006424F9"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>Arduino Step by Step Your complete guide</w:t>
            </w:r>
            <w: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” </w:t>
            </w:r>
          </w:p>
          <w:p w:rsidR="006424F9" w:rsidRDefault="006424F9" w:rsidP="007156C4">
            <w:pP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</w:pPr>
            <w: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“Html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>”</w:t>
            </w:r>
          </w:p>
          <w:p w:rsidR="00502912" w:rsidRDefault="00502912" w:rsidP="007156C4">
            <w:pP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</w:pPr>
            <w: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>“</w:t>
            </w:r>
            <w:r w:rsidRPr="00502912"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>The Complete Python Masterclass</w:t>
            </w:r>
            <w: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</w:t>
            </w:r>
            <w:r w:rsidRPr="00502912"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>Learn Python From Scratch</w:t>
            </w:r>
            <w: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>”</w:t>
            </w:r>
          </w:p>
          <w:p w:rsidR="00502912" w:rsidRDefault="00502912" w:rsidP="007156C4">
            <w:pP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</w:pPr>
          </w:p>
          <w:p w:rsidR="006424F9" w:rsidRDefault="006424F9" w:rsidP="007156C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 </w:t>
            </w:r>
          </w:p>
          <w:p w:rsidR="007156C4" w:rsidRDefault="007156C4" w:rsidP="007156C4"/>
          <w:p w:rsidR="007156C4" w:rsidRDefault="007156C4" w:rsidP="007156C4"/>
          <w:p w:rsidR="007156C4" w:rsidRPr="007156C4" w:rsidRDefault="007156C4" w:rsidP="007156C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156C4" w:rsidRPr="007156C4" w:rsidRDefault="007156C4" w:rsidP="007156C4">
            <w:bookmarkStart w:id="1" w:name="_GoBack"/>
            <w:bookmarkEnd w:id="1"/>
          </w:p>
        </w:tc>
      </w:tr>
      <w:tr w:rsidR="00130DC3" w:rsidRPr="00906BEE" w:rsidTr="00907189">
        <w:tc>
          <w:tcPr>
            <w:tcW w:w="4050" w:type="dxa"/>
            <w:tcMar>
              <w:top w:w="504" w:type="dxa"/>
              <w:right w:w="720" w:type="dxa"/>
            </w:tcMar>
          </w:tcPr>
          <w:p w:rsidR="00130DC3" w:rsidRDefault="00130DC3" w:rsidP="005F5756">
            <w:pPr>
              <w:pStyle w:val="Heading3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130DC3" w:rsidRPr="00906BEE" w:rsidRDefault="00130DC3" w:rsidP="005F5756">
            <w:pPr>
              <w:pStyle w:val="Heading2"/>
            </w:pPr>
          </w:p>
        </w:tc>
      </w:tr>
      <w:tr w:rsidR="007914F1" w:rsidRPr="00906BEE" w:rsidTr="00907189">
        <w:tc>
          <w:tcPr>
            <w:tcW w:w="4050" w:type="dxa"/>
            <w:tcMar>
              <w:top w:w="504" w:type="dxa"/>
              <w:right w:w="720" w:type="dxa"/>
            </w:tcMar>
          </w:tcPr>
          <w:p w:rsidR="007914F1" w:rsidRDefault="007914F1" w:rsidP="007569C1">
            <w:pPr>
              <w:pStyle w:val="Heading3"/>
            </w:pPr>
            <w:bookmarkStart w:id="2" w:name="_Hlk493892236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914F1" w:rsidRPr="00906BEE" w:rsidRDefault="007914F1" w:rsidP="00906BEE">
            <w:pPr>
              <w:pStyle w:val="Heading2"/>
            </w:pPr>
          </w:p>
        </w:tc>
      </w:tr>
      <w:bookmarkEnd w:id="2"/>
    </w:tbl>
    <w:p w:rsidR="007914F1" w:rsidRPr="007914F1" w:rsidRDefault="007914F1" w:rsidP="00E22E87">
      <w:pPr>
        <w:pStyle w:val="NoSpacing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sectPr w:rsidR="007914F1" w:rsidRPr="007914F1" w:rsidSect="00525AEE">
      <w:pgSz w:w="12240" w:h="15840"/>
      <w:pgMar w:top="864" w:right="864" w:bottom="2304" w:left="86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D87" w:rsidRDefault="00294D87" w:rsidP="00713050">
      <w:pPr>
        <w:spacing w:line="240" w:lineRule="auto"/>
      </w:pPr>
      <w:r>
        <w:separator/>
      </w:r>
    </w:p>
  </w:endnote>
  <w:endnote w:type="continuationSeparator" w:id="0">
    <w:p w:rsidR="00294D87" w:rsidRDefault="00294D8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D87" w:rsidRDefault="00294D87" w:rsidP="00713050">
      <w:pPr>
        <w:spacing w:line="240" w:lineRule="auto"/>
      </w:pPr>
      <w:r>
        <w:separator/>
      </w:r>
    </w:p>
  </w:footnote>
  <w:footnote w:type="continuationSeparator" w:id="0">
    <w:p w:rsidR="00294D87" w:rsidRDefault="00294D8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2A357F"/>
    <w:multiLevelType w:val="hybridMultilevel"/>
    <w:tmpl w:val="19A4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8D"/>
    <w:rsid w:val="0005201E"/>
    <w:rsid w:val="00060895"/>
    <w:rsid w:val="00070FE3"/>
    <w:rsid w:val="00091382"/>
    <w:rsid w:val="000A07DA"/>
    <w:rsid w:val="000A2BFA"/>
    <w:rsid w:val="000B0619"/>
    <w:rsid w:val="000B61CA"/>
    <w:rsid w:val="000F7610"/>
    <w:rsid w:val="00114ED7"/>
    <w:rsid w:val="00130DC3"/>
    <w:rsid w:val="00140B0E"/>
    <w:rsid w:val="001A5CA9"/>
    <w:rsid w:val="001B2AC1"/>
    <w:rsid w:val="001B403A"/>
    <w:rsid w:val="001F4583"/>
    <w:rsid w:val="00217980"/>
    <w:rsid w:val="00240DD9"/>
    <w:rsid w:val="00271662"/>
    <w:rsid w:val="0027404F"/>
    <w:rsid w:val="00282F4A"/>
    <w:rsid w:val="00290AAA"/>
    <w:rsid w:val="00293B83"/>
    <w:rsid w:val="00294D87"/>
    <w:rsid w:val="002B091C"/>
    <w:rsid w:val="002C2CDD"/>
    <w:rsid w:val="002D1FC9"/>
    <w:rsid w:val="002D45C6"/>
    <w:rsid w:val="002F03FA"/>
    <w:rsid w:val="00313E86"/>
    <w:rsid w:val="00333CD3"/>
    <w:rsid w:val="00340365"/>
    <w:rsid w:val="00342B64"/>
    <w:rsid w:val="00364079"/>
    <w:rsid w:val="003B61FF"/>
    <w:rsid w:val="003C5528"/>
    <w:rsid w:val="003D03E5"/>
    <w:rsid w:val="003E51B5"/>
    <w:rsid w:val="004077FB"/>
    <w:rsid w:val="004244FF"/>
    <w:rsid w:val="00424DD9"/>
    <w:rsid w:val="0046104A"/>
    <w:rsid w:val="004717C5"/>
    <w:rsid w:val="004A24CC"/>
    <w:rsid w:val="00502912"/>
    <w:rsid w:val="00523479"/>
    <w:rsid w:val="00525AEE"/>
    <w:rsid w:val="00543DB7"/>
    <w:rsid w:val="005539AD"/>
    <w:rsid w:val="005729B0"/>
    <w:rsid w:val="00641630"/>
    <w:rsid w:val="006424F9"/>
    <w:rsid w:val="00642A74"/>
    <w:rsid w:val="00647E9C"/>
    <w:rsid w:val="00674919"/>
    <w:rsid w:val="00684488"/>
    <w:rsid w:val="006A3CE7"/>
    <w:rsid w:val="006A7746"/>
    <w:rsid w:val="006C4C50"/>
    <w:rsid w:val="006C576B"/>
    <w:rsid w:val="006D76B1"/>
    <w:rsid w:val="00713050"/>
    <w:rsid w:val="007156C4"/>
    <w:rsid w:val="00741125"/>
    <w:rsid w:val="00746F7F"/>
    <w:rsid w:val="007569C1"/>
    <w:rsid w:val="00763832"/>
    <w:rsid w:val="007914F1"/>
    <w:rsid w:val="007D2696"/>
    <w:rsid w:val="007D2FD2"/>
    <w:rsid w:val="007E4BE6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07189"/>
    <w:rsid w:val="009243E7"/>
    <w:rsid w:val="00985D58"/>
    <w:rsid w:val="009B3C40"/>
    <w:rsid w:val="009B658D"/>
    <w:rsid w:val="00A42540"/>
    <w:rsid w:val="00A46388"/>
    <w:rsid w:val="00A50939"/>
    <w:rsid w:val="00A83413"/>
    <w:rsid w:val="00AA6A40"/>
    <w:rsid w:val="00AA75F6"/>
    <w:rsid w:val="00AD00FD"/>
    <w:rsid w:val="00AF0A8E"/>
    <w:rsid w:val="00AF5129"/>
    <w:rsid w:val="00B5664D"/>
    <w:rsid w:val="00B7669D"/>
    <w:rsid w:val="00BA5B40"/>
    <w:rsid w:val="00BD0206"/>
    <w:rsid w:val="00C2098A"/>
    <w:rsid w:val="00C5444A"/>
    <w:rsid w:val="00C55EEE"/>
    <w:rsid w:val="00C612DA"/>
    <w:rsid w:val="00C729AC"/>
    <w:rsid w:val="00C7741E"/>
    <w:rsid w:val="00C875AB"/>
    <w:rsid w:val="00CA3DF1"/>
    <w:rsid w:val="00CA4581"/>
    <w:rsid w:val="00CE18D5"/>
    <w:rsid w:val="00CF42B3"/>
    <w:rsid w:val="00D04109"/>
    <w:rsid w:val="00D467A2"/>
    <w:rsid w:val="00D623F4"/>
    <w:rsid w:val="00DA1F76"/>
    <w:rsid w:val="00DA6C9D"/>
    <w:rsid w:val="00DC2776"/>
    <w:rsid w:val="00DD3CF6"/>
    <w:rsid w:val="00DD6416"/>
    <w:rsid w:val="00DF4E0A"/>
    <w:rsid w:val="00E02DCD"/>
    <w:rsid w:val="00E12C60"/>
    <w:rsid w:val="00E22E87"/>
    <w:rsid w:val="00E57630"/>
    <w:rsid w:val="00E86C2B"/>
    <w:rsid w:val="00EA5465"/>
    <w:rsid w:val="00EB2D52"/>
    <w:rsid w:val="00EC58D5"/>
    <w:rsid w:val="00EC7830"/>
    <w:rsid w:val="00EF101F"/>
    <w:rsid w:val="00EF7CC9"/>
    <w:rsid w:val="00F207C0"/>
    <w:rsid w:val="00F20AE5"/>
    <w:rsid w:val="00F47E97"/>
    <w:rsid w:val="00F645C7"/>
    <w:rsid w:val="00F744E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AFDEB4-DC64-43D9-84EA-8265CBED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8D"/>
  </w:style>
  <w:style w:type="paragraph" w:styleId="Heading1">
    <w:name w:val="heading 1"/>
    <w:basedOn w:val="Normal"/>
    <w:next w:val="Normal"/>
    <w:link w:val="Heading1Char"/>
    <w:uiPriority w:val="9"/>
    <w:qFormat/>
    <w:rsid w:val="009B65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D0181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5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65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5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5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B101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5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5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5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658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65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658D"/>
    <w:rPr>
      <w:rFonts w:asciiTheme="majorHAnsi" w:eastAsiaTheme="majorEastAsia" w:hAnsiTheme="majorHAnsi" w:cstheme="majorBidi"/>
      <w:color w:val="D01818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B658D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58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58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65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EA4E4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58D"/>
    <w:rPr>
      <w:rFonts w:asciiTheme="majorHAnsi" w:eastAsiaTheme="majorEastAsia" w:hAnsiTheme="majorHAnsi" w:cstheme="majorBidi"/>
      <w:color w:val="EA4E4E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5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658D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qFormat/>
    <w:rsid w:val="009B658D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5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20"/>
    <w:qFormat/>
    <w:rsid w:val="009B658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9B658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58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58D"/>
    <w:rPr>
      <w:rFonts w:asciiTheme="majorHAnsi" w:eastAsiaTheme="majorEastAsia" w:hAnsiTheme="majorHAnsi" w:cstheme="majorBidi"/>
      <w:i/>
      <w:iCs/>
      <w:color w:val="8B1010" w:themeColor="accent1" w:themeShade="80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B658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58D"/>
    <w:pPr>
      <w:pBdr>
        <w:left w:val="single" w:sz="18" w:space="12" w:color="EA4E4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A4E4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58D"/>
    <w:rPr>
      <w:rFonts w:asciiTheme="majorHAnsi" w:eastAsiaTheme="majorEastAsia" w:hAnsiTheme="majorHAnsi" w:cstheme="majorBidi"/>
      <w:color w:val="EA4E4E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B658D"/>
    <w:rPr>
      <w:b/>
      <w:bCs/>
      <w:smallCaps/>
      <w:spacing w:val="5"/>
      <w:u w:val="single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B65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58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qFormat/>
    <w:rsid w:val="009B658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B658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B658D"/>
    <w:rPr>
      <w:smallCaps/>
      <w:color w:val="404040" w:themeColor="text1" w:themeTint="BF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58D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1F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chalmukul@gmail.com%20|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Polished%20resume,%20designed%20by%20MOO(4)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E9A3CF1-A8D0-4C27-AC4A-05494CD5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MOO(4)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2018-07-15T16:03:00Z</dcterms:created>
  <dcterms:modified xsi:type="dcterms:W3CDTF">2018-07-15T16:03:00Z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